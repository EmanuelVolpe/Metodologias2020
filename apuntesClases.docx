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999AF" w14:textId="77777777" w:rsidR="004E42A4" w:rsidRDefault="004E42A4" w:rsidP="00A65440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6539C5D" w14:textId="51EF69C5" w:rsidR="00A65440" w:rsidRDefault="00A65440" w:rsidP="00A65440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NOTAS</w:t>
      </w:r>
      <w:r w:rsidR="007F336D"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SCRUM</w:t>
      </w:r>
    </w:p>
    <w:p w14:paraId="1DFFD6E6" w14:textId="725BF2C3" w:rsidR="007F336D" w:rsidRDefault="00BC39F1" w:rsidP="007F336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Metodología </w:t>
      </w:r>
      <w:r w:rsidR="0006434E">
        <w:rPr>
          <w:rFonts w:ascii="Century Gothic" w:hAnsi="Century Gothic"/>
          <w:sz w:val="24"/>
          <w:szCs w:val="24"/>
        </w:rPr>
        <w:t>ágil,</w:t>
      </w:r>
      <w:r>
        <w:rPr>
          <w:rFonts w:ascii="Century Gothic" w:hAnsi="Century Gothic"/>
          <w:sz w:val="24"/>
          <w:szCs w:val="24"/>
        </w:rPr>
        <w:t xml:space="preserve"> formada por:</w:t>
      </w:r>
    </w:p>
    <w:p w14:paraId="1421DF35" w14:textId="7FFA4A50" w:rsidR="00BC39F1" w:rsidRDefault="00BC39F1" w:rsidP="00BC39F1">
      <w:pPr>
        <w:pStyle w:val="ListParagraph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Roles</w:t>
      </w:r>
      <w:r w:rsidR="0057708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(Scrum Team).</w:t>
      </w:r>
    </w:p>
    <w:p w14:paraId="50B005D1" w14:textId="40F16505" w:rsidR="00BC39F1" w:rsidRDefault="00BC39F1" w:rsidP="00BC39F1">
      <w:pPr>
        <w:pStyle w:val="ListParagraph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commentRangeStart w:id="0"/>
      <w:r>
        <w:rPr>
          <w:rFonts w:ascii="Century Gothic" w:hAnsi="Century Gothic"/>
          <w:sz w:val="24"/>
          <w:szCs w:val="24"/>
        </w:rPr>
        <w:t>Ciclo de Vida.</w:t>
      </w:r>
    </w:p>
    <w:p w14:paraId="66086B15" w14:textId="3F33CAA1" w:rsidR="00BC39F1" w:rsidRPr="00BC39F1" w:rsidRDefault="00BC39F1" w:rsidP="00BC39F1">
      <w:pPr>
        <w:pStyle w:val="ListParagraph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Artefactos.</w:t>
      </w:r>
      <w:commentRangeEnd w:id="0"/>
      <w:r w:rsidR="00E0509F">
        <w:rPr>
          <w:rStyle w:val="CommentReference"/>
        </w:rPr>
        <w:commentReference w:id="0"/>
      </w:r>
    </w:p>
    <w:p w14:paraId="2C5F16CB" w14:textId="33D5ABA5" w:rsidR="00BC39F1" w:rsidRDefault="00E0509F" w:rsidP="007F336D">
      <w:pPr>
        <w:rPr>
          <w:rFonts w:ascii="Century Gothic" w:hAnsi="Century Gothic"/>
          <w:b/>
          <w:bCs/>
          <w:i/>
          <w:i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Cada iteración se denomina </w:t>
      </w:r>
      <w:proofErr w:type="gramStart"/>
      <w:r w:rsidRPr="00E0509F">
        <w:rPr>
          <w:rFonts w:ascii="Century Gothic" w:hAnsi="Century Gothic"/>
          <w:b/>
          <w:bCs/>
          <w:i/>
          <w:iCs/>
          <w:sz w:val="24"/>
          <w:szCs w:val="24"/>
        </w:rPr>
        <w:t>SPRINT</w:t>
      </w:r>
      <w:r w:rsidR="001B0399">
        <w:rPr>
          <w:rFonts w:ascii="Century Gothic" w:hAnsi="Century Gothic"/>
          <w:b/>
          <w:bCs/>
          <w:i/>
          <w:iCs/>
          <w:sz w:val="24"/>
          <w:szCs w:val="24"/>
        </w:rPr>
        <w:t>(</w:t>
      </w:r>
      <w:proofErr w:type="gramEnd"/>
      <w:r w:rsidR="001B0399">
        <w:rPr>
          <w:rFonts w:ascii="Century Gothic" w:hAnsi="Century Gothic"/>
          <w:b/>
          <w:bCs/>
          <w:i/>
          <w:iCs/>
          <w:sz w:val="24"/>
          <w:szCs w:val="24"/>
        </w:rPr>
        <w:t>empieza con el sprint Planning).</w:t>
      </w:r>
    </w:p>
    <w:p w14:paraId="0AC3433C" w14:textId="6D522710" w:rsidR="007F336D" w:rsidRPr="005E0B06" w:rsidRDefault="005E0B06" w:rsidP="005E0B06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5E0B0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TEAM ROLES DEL SCRUM</w:t>
      </w:r>
    </w:p>
    <w:p w14:paraId="71352A85" w14:textId="531A25FF" w:rsidR="00BC36AF" w:rsidRDefault="00BC36AF" w:rsidP="005E0B06">
      <w:pPr>
        <w:pStyle w:val="ListParagraph"/>
        <w:numPr>
          <w:ilvl w:val="0"/>
          <w:numId w:val="24"/>
        </w:numPr>
        <w:ind w:left="284" w:hanging="284"/>
        <w:rPr>
          <w:rFonts w:ascii="Century Gothic" w:hAnsi="Century Gothic"/>
          <w:sz w:val="24"/>
          <w:szCs w:val="24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Product Owner</w:t>
      </w:r>
      <w:r w:rsidR="00E56332"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r w:rsidR="00C851F0"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(P.O)</w:t>
      </w: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  <w:r w:rsidR="006A36AC">
        <w:rPr>
          <w:rFonts w:ascii="Century Gothic" w:hAnsi="Century Gothic"/>
          <w:sz w:val="24"/>
          <w:szCs w:val="24"/>
        </w:rPr>
        <w:t xml:space="preserve"> es el responsable del lado del cliente. Es UNA SOLA persona que sabe lo que quiere que haga el producto</w:t>
      </w:r>
      <w:r w:rsidR="00423F40">
        <w:rPr>
          <w:rFonts w:ascii="Century Gothic" w:hAnsi="Century Gothic"/>
          <w:sz w:val="24"/>
          <w:szCs w:val="24"/>
        </w:rPr>
        <w:t>r</w:t>
      </w:r>
      <w:r w:rsidR="00E56332">
        <w:rPr>
          <w:rFonts w:ascii="Century Gothic" w:hAnsi="Century Gothic"/>
          <w:sz w:val="24"/>
          <w:szCs w:val="24"/>
        </w:rPr>
        <w:t xml:space="preserve"> </w:t>
      </w:r>
      <w:r w:rsidR="00423F40">
        <w:rPr>
          <w:rFonts w:ascii="Century Gothic" w:hAnsi="Century Gothic"/>
          <w:sz w:val="24"/>
          <w:szCs w:val="24"/>
        </w:rPr>
        <w:t>(requerimientos</w:t>
      </w:r>
      <w:r w:rsidR="00C3190A">
        <w:rPr>
          <w:rFonts w:ascii="Century Gothic" w:hAnsi="Century Gothic"/>
          <w:sz w:val="24"/>
          <w:szCs w:val="24"/>
        </w:rPr>
        <w:t>, priorización de los mismos</w:t>
      </w:r>
      <w:r w:rsidR="00423F40">
        <w:rPr>
          <w:rFonts w:ascii="Century Gothic" w:hAnsi="Century Gothic"/>
          <w:sz w:val="24"/>
          <w:szCs w:val="24"/>
        </w:rPr>
        <w:t>)</w:t>
      </w:r>
      <w:r w:rsidR="006A36AC">
        <w:rPr>
          <w:rFonts w:ascii="Century Gothic" w:hAnsi="Century Gothic"/>
          <w:sz w:val="24"/>
          <w:szCs w:val="24"/>
        </w:rPr>
        <w:t>.</w:t>
      </w:r>
    </w:p>
    <w:p w14:paraId="55DC8CF4" w14:textId="432D68D0" w:rsidR="00BC36AF" w:rsidRDefault="00BC36AF" w:rsidP="005E0B06">
      <w:pPr>
        <w:pStyle w:val="ListParagraph"/>
        <w:numPr>
          <w:ilvl w:val="0"/>
          <w:numId w:val="24"/>
        </w:numPr>
        <w:ind w:left="284" w:hanging="284"/>
        <w:rPr>
          <w:rFonts w:ascii="Century Gothic" w:hAnsi="Century Gothic"/>
          <w:sz w:val="24"/>
          <w:szCs w:val="24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Scrum Master:</w:t>
      </w:r>
      <w:r w:rsidR="006A36AC">
        <w:rPr>
          <w:rFonts w:ascii="Century Gothic" w:hAnsi="Century Gothic"/>
          <w:sz w:val="24"/>
          <w:szCs w:val="24"/>
        </w:rPr>
        <w:t xml:space="preserve"> es el que sabe la metodología de Scrum.</w:t>
      </w:r>
    </w:p>
    <w:p w14:paraId="3A27BA2A" w14:textId="5B3EAA87" w:rsidR="00BC36AF" w:rsidRPr="007F336D" w:rsidRDefault="00BC36AF" w:rsidP="005E0B06">
      <w:pPr>
        <w:pStyle w:val="ListParagraph"/>
        <w:numPr>
          <w:ilvl w:val="0"/>
          <w:numId w:val="24"/>
        </w:numPr>
        <w:ind w:left="284" w:hanging="284"/>
        <w:rPr>
          <w:rFonts w:ascii="Century Gothic" w:hAnsi="Century Gothic"/>
          <w:sz w:val="24"/>
          <w:szCs w:val="24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Development Team:</w:t>
      </w:r>
      <w:r w:rsidR="006A36AC">
        <w:rPr>
          <w:rFonts w:ascii="Century Gothic" w:hAnsi="Century Gothic"/>
          <w:sz w:val="24"/>
          <w:szCs w:val="24"/>
        </w:rPr>
        <w:t xml:space="preserve"> programadores.</w:t>
      </w:r>
    </w:p>
    <w:p w14:paraId="0E04F86B" w14:textId="0B4A8FE8" w:rsidR="007F336D" w:rsidRDefault="007F336D" w:rsidP="00C4320E">
      <w:pPr>
        <w:rPr>
          <w:rFonts w:ascii="Century Gothic" w:hAnsi="Century Gothic"/>
          <w:sz w:val="24"/>
          <w:szCs w:val="24"/>
        </w:rPr>
      </w:pPr>
    </w:p>
    <w:p w14:paraId="467F69C8" w14:textId="60AC1F68" w:rsidR="00C4320E" w:rsidRDefault="00C4320E" w:rsidP="00207362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EVENTOS DEL SCRUM</w:t>
      </w:r>
    </w:p>
    <w:p w14:paraId="36A6181D" w14:textId="3C19D2F3" w:rsidR="009C356D" w:rsidRPr="007F7BA9" w:rsidRDefault="00C4320E" w:rsidP="00207362">
      <w:pPr>
        <w:pStyle w:val="ListParagraph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9C356D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</w:t>
      </w:r>
      <w:r w:rsidR="009C356D" w:rsidRPr="009C356D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9C356D" w:rsidRPr="009C356D">
        <w:rPr>
          <w:rFonts w:ascii="Century Gothic" w:hAnsi="Century Gothic" w:cs="Calibri"/>
          <w:color w:val="000000"/>
          <w:sz w:val="24"/>
          <w:szCs w:val="24"/>
        </w:rPr>
        <w:t xml:space="preserve"> period</w:t>
      </w:r>
      <w:r w:rsidR="009C356D">
        <w:rPr>
          <w:rFonts w:ascii="Century Gothic" w:hAnsi="Century Gothic" w:cs="Calibri"/>
          <w:color w:val="000000"/>
          <w:sz w:val="24"/>
          <w:szCs w:val="24"/>
        </w:rPr>
        <w:t>o</w:t>
      </w:r>
      <w:r w:rsidR="009C356D" w:rsidRPr="009C356D">
        <w:rPr>
          <w:rFonts w:ascii="Century Gothic" w:hAnsi="Century Gothic" w:cs="Calibri"/>
          <w:color w:val="000000"/>
          <w:sz w:val="24"/>
          <w:szCs w:val="24"/>
        </w:rPr>
        <w:t xml:space="preserve"> de tiempo f</w:t>
      </w:r>
      <w:r w:rsidR="009C356D">
        <w:rPr>
          <w:rFonts w:ascii="Century Gothic" w:hAnsi="Century Gothic" w:cs="Calibri"/>
          <w:color w:val="000000"/>
          <w:sz w:val="24"/>
          <w:szCs w:val="24"/>
        </w:rPr>
        <w:t>ijo preestablecido. A su termino se muestra la DEMO (incremento). El producto está en estado de “DONE” (usable). Significa que el producto está en condiciones de ser usado, aunque obviamente estará incompleto.</w:t>
      </w:r>
      <w:r w:rsidR="00060B46" w:rsidRPr="00060B46">
        <w:rPr>
          <w:rFonts w:ascii="Century Gothic" w:hAnsi="Century Gothic"/>
          <w:sz w:val="24"/>
          <w:szCs w:val="24"/>
        </w:rPr>
        <w:t xml:space="preserve"> </w:t>
      </w:r>
      <w:r w:rsidR="00060B46">
        <w:rPr>
          <w:rFonts w:ascii="Century Gothic" w:hAnsi="Century Gothic"/>
          <w:sz w:val="24"/>
          <w:szCs w:val="24"/>
        </w:rPr>
        <w:t>Un mes máximo de duración</w:t>
      </w:r>
      <w:r w:rsidR="007F7BA9">
        <w:rPr>
          <w:rFonts w:ascii="Century Gothic" w:hAnsi="Century Gothic"/>
          <w:sz w:val="24"/>
          <w:szCs w:val="24"/>
        </w:rPr>
        <w:t xml:space="preserve"> (limita el riesgo de malgastar tiempo por algún error)</w:t>
      </w:r>
      <w:r w:rsidR="00060B46">
        <w:rPr>
          <w:rFonts w:ascii="Century Gothic" w:hAnsi="Century Gothic"/>
          <w:sz w:val="24"/>
          <w:szCs w:val="24"/>
        </w:rPr>
        <w:t>.</w:t>
      </w:r>
    </w:p>
    <w:p w14:paraId="45BE88DF" w14:textId="57C66E3A" w:rsidR="007F7BA9" w:rsidRPr="007F7BA9" w:rsidRDefault="007F7BA9" w:rsidP="00207362">
      <w:pPr>
        <w:pStyle w:val="ListParagraph"/>
        <w:ind w:left="28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cs="Calibri"/>
          <w:color w:val="000000"/>
          <w:sz w:val="24"/>
          <w:szCs w:val="24"/>
        </w:rPr>
        <w:t>Un sprint puedo ser cancelado por el P.O. solo bajo situaciones muy particulares (ver en slides).</w:t>
      </w:r>
    </w:p>
    <w:p w14:paraId="1B870D3C" w14:textId="2F5EB6B9" w:rsidR="00C4320E" w:rsidRPr="00536750" w:rsidRDefault="00C4320E" w:rsidP="00207362">
      <w:pPr>
        <w:pStyle w:val="ListParagraph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536750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 Planning</w:t>
      </w:r>
      <w:r w:rsidR="007F7BA9" w:rsidRPr="00536750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7F7BA9" w:rsidRPr="00536750">
        <w:rPr>
          <w:rFonts w:ascii="Century Gothic" w:hAnsi="Century Gothic" w:cs="Calibri"/>
          <w:color w:val="000000"/>
          <w:sz w:val="24"/>
          <w:szCs w:val="24"/>
        </w:rPr>
        <w:t xml:space="preserve">  </w:t>
      </w:r>
      <w:r w:rsidR="00536750" w:rsidRPr="00536750">
        <w:rPr>
          <w:rFonts w:ascii="Century Gothic" w:hAnsi="Century Gothic" w:cs="Calibri"/>
          <w:color w:val="000000"/>
          <w:sz w:val="24"/>
          <w:szCs w:val="24"/>
        </w:rPr>
        <w:t>es una reunión donde</w:t>
      </w:r>
      <w:r w:rsidR="00536750">
        <w:rPr>
          <w:rFonts w:ascii="Century Gothic" w:hAnsi="Century Gothic" w:cs="Calibri"/>
          <w:color w:val="000000"/>
          <w:sz w:val="24"/>
          <w:szCs w:val="24"/>
        </w:rPr>
        <w:t xml:space="preserve"> se decide cual será el objetivo del próximo sprint</w:t>
      </w:r>
      <w:r w:rsidR="00CE6655">
        <w:rPr>
          <w:rFonts w:ascii="Century Gothic" w:hAnsi="Century Gothic" w:cs="Calibri"/>
          <w:color w:val="000000"/>
          <w:sz w:val="24"/>
          <w:szCs w:val="24"/>
        </w:rPr>
        <w:t>. Participa TODO el Scrum Team. De duración no superior a 8 hs para un sprint de un mes.</w:t>
      </w:r>
    </w:p>
    <w:p w14:paraId="4C197514" w14:textId="5F6B0E1C" w:rsidR="00C4320E" w:rsidRPr="00A57779" w:rsidRDefault="00C4320E" w:rsidP="00207362">
      <w:pPr>
        <w:pStyle w:val="ListParagraph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A57779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Daily Scrum</w:t>
      </w:r>
      <w:r w:rsidR="00A57779" w:rsidRPr="00A57779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A57779" w:rsidRPr="00A57779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DA72D2">
        <w:rPr>
          <w:rFonts w:ascii="Century Gothic" w:hAnsi="Century Gothic" w:cs="Calibri"/>
          <w:color w:val="000000"/>
          <w:sz w:val="24"/>
          <w:szCs w:val="24"/>
        </w:rPr>
        <w:t>reunió</w:t>
      </w:r>
      <w:r w:rsidR="004F1BB5">
        <w:rPr>
          <w:rFonts w:ascii="Century Gothic" w:hAnsi="Century Gothic" w:cs="Calibri"/>
          <w:color w:val="000000"/>
          <w:sz w:val="24"/>
          <w:szCs w:val="24"/>
        </w:rPr>
        <w:t>n</w:t>
      </w:r>
      <w:r w:rsidR="00DA72D2">
        <w:rPr>
          <w:rFonts w:ascii="Century Gothic" w:hAnsi="Century Gothic" w:cs="Calibri"/>
          <w:color w:val="000000"/>
          <w:sz w:val="24"/>
          <w:szCs w:val="24"/>
        </w:rPr>
        <w:t xml:space="preserve"> de </w:t>
      </w:r>
      <w:r w:rsidR="00A57779" w:rsidRPr="00A57779">
        <w:rPr>
          <w:rFonts w:ascii="Century Gothic" w:hAnsi="Century Gothic" w:cs="Calibri"/>
          <w:color w:val="000000"/>
          <w:sz w:val="24"/>
          <w:szCs w:val="24"/>
        </w:rPr>
        <w:t xml:space="preserve">duración máxima de </w:t>
      </w:r>
      <w:r w:rsidR="00A57779">
        <w:rPr>
          <w:rFonts w:ascii="Century Gothic" w:hAnsi="Century Gothic" w:cs="Calibri"/>
          <w:color w:val="000000"/>
          <w:sz w:val="24"/>
          <w:szCs w:val="24"/>
        </w:rPr>
        <w:t>15 minutos. Solo participa el equipo de desarrollo. Se sincronizan las actividades que se realizar</w:t>
      </w:r>
      <w:r w:rsidR="00EF285C">
        <w:rPr>
          <w:rFonts w:ascii="Century Gothic" w:hAnsi="Century Gothic" w:cs="Calibri"/>
          <w:color w:val="000000"/>
          <w:sz w:val="24"/>
          <w:szCs w:val="24"/>
        </w:rPr>
        <w:t>á</w:t>
      </w:r>
      <w:r w:rsidR="00A57779">
        <w:rPr>
          <w:rFonts w:ascii="Century Gothic" w:hAnsi="Century Gothic" w:cs="Calibri"/>
          <w:color w:val="000000"/>
          <w:sz w:val="24"/>
          <w:szCs w:val="24"/>
        </w:rPr>
        <w:t>n durante las próximas 24 hs.</w:t>
      </w:r>
    </w:p>
    <w:p w14:paraId="2F037C34" w14:textId="5DAB6CCA" w:rsidR="00C4320E" w:rsidRPr="004F1BB5" w:rsidRDefault="00C4320E" w:rsidP="00207362">
      <w:pPr>
        <w:pStyle w:val="ListParagraph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C4320E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  <w:lang w:val="en-US"/>
        </w:rPr>
        <w:t>Sprint Review</w:t>
      </w:r>
      <w:r w:rsidR="004F1BB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  <w:lang w:val="en-US"/>
        </w:rPr>
        <w:t>:</w:t>
      </w:r>
      <w:r w:rsidR="004F1BB5">
        <w:rPr>
          <w:rFonts w:ascii="Century Gothic" w:hAnsi="Century Gothic" w:cs="Calibri"/>
          <w:color w:val="000000"/>
          <w:sz w:val="24"/>
          <w:szCs w:val="24"/>
          <w:lang w:val="en-US"/>
        </w:rPr>
        <w:t xml:space="preserve"> reunion al final de sprint (“DEMO”). </w:t>
      </w:r>
      <w:r w:rsidR="004F1BB5" w:rsidRPr="004F1BB5">
        <w:rPr>
          <w:rFonts w:ascii="Century Gothic" w:hAnsi="Century Gothic" w:cs="Calibri"/>
          <w:color w:val="000000"/>
          <w:sz w:val="24"/>
          <w:szCs w:val="24"/>
        </w:rPr>
        <w:t>Se inspecciona el incremento(p</w:t>
      </w:r>
      <w:r w:rsidR="004F1BB5">
        <w:rPr>
          <w:rFonts w:ascii="Century Gothic" w:hAnsi="Century Gothic" w:cs="Calibri"/>
          <w:color w:val="000000"/>
          <w:sz w:val="24"/>
          <w:szCs w:val="24"/>
        </w:rPr>
        <w:t xml:space="preserve">roducto) y se discute si hay que adaptar el producto. </w:t>
      </w:r>
      <w:r w:rsidR="004F1BB5" w:rsidRPr="00706266">
        <w:rPr>
          <w:rFonts w:ascii="Century Gothic" w:hAnsi="Century Gothic" w:cs="Calibri"/>
          <w:color w:val="000000"/>
          <w:sz w:val="24"/>
          <w:szCs w:val="24"/>
          <w:lang w:val="es-ES"/>
        </w:rPr>
        <w:t xml:space="preserve">Participa todo el </w:t>
      </w:r>
      <w:proofErr w:type="spellStart"/>
      <w:r w:rsidR="004F1BB5" w:rsidRPr="00706266">
        <w:rPr>
          <w:rFonts w:ascii="Century Gothic" w:hAnsi="Century Gothic" w:cs="Calibri"/>
          <w:color w:val="000000"/>
          <w:sz w:val="24"/>
          <w:szCs w:val="24"/>
          <w:lang w:val="es-ES"/>
        </w:rPr>
        <w:t>Scrum</w:t>
      </w:r>
      <w:proofErr w:type="spellEnd"/>
      <w:r w:rsidR="004F1BB5" w:rsidRPr="00706266">
        <w:rPr>
          <w:rFonts w:ascii="Century Gothic" w:hAnsi="Century Gothic" w:cs="Calibri"/>
          <w:color w:val="000000"/>
          <w:sz w:val="24"/>
          <w:szCs w:val="24"/>
          <w:lang w:val="es-ES"/>
        </w:rPr>
        <w:t xml:space="preserve"> </w:t>
      </w:r>
      <w:proofErr w:type="spellStart"/>
      <w:r w:rsidR="004F1BB5" w:rsidRPr="00706266">
        <w:rPr>
          <w:rFonts w:ascii="Century Gothic" w:hAnsi="Century Gothic" w:cs="Calibri"/>
          <w:color w:val="000000"/>
          <w:sz w:val="24"/>
          <w:szCs w:val="24"/>
          <w:lang w:val="es-ES"/>
        </w:rPr>
        <w:t>Team</w:t>
      </w:r>
      <w:proofErr w:type="spellEnd"/>
      <w:r w:rsidR="004F1BB5" w:rsidRPr="00706266">
        <w:rPr>
          <w:rFonts w:ascii="Century Gothic" w:hAnsi="Century Gothic" w:cs="Calibri"/>
          <w:color w:val="000000"/>
          <w:sz w:val="24"/>
          <w:szCs w:val="24"/>
          <w:lang w:val="es-ES"/>
        </w:rPr>
        <w:t xml:space="preserve"> mas los </w:t>
      </w:r>
      <w:proofErr w:type="spellStart"/>
      <w:r w:rsidR="004F1BB5" w:rsidRPr="00706266">
        <w:rPr>
          <w:rFonts w:ascii="Century Gothic" w:hAnsi="Century Gothic" w:cs="Calibri"/>
          <w:color w:val="000000"/>
          <w:sz w:val="24"/>
          <w:szCs w:val="24"/>
          <w:lang w:val="es-ES"/>
        </w:rPr>
        <w:t>Stakeholders</w:t>
      </w:r>
      <w:proofErr w:type="spellEnd"/>
      <w:r w:rsidR="004F1BB5" w:rsidRPr="00706266">
        <w:rPr>
          <w:rFonts w:ascii="Century Gothic" w:hAnsi="Century Gothic" w:cs="Calibri"/>
          <w:color w:val="000000"/>
          <w:sz w:val="24"/>
          <w:szCs w:val="24"/>
          <w:lang w:val="es-ES"/>
        </w:rPr>
        <w:t xml:space="preserve">. </w:t>
      </w:r>
      <w:r w:rsidR="004F1BB5" w:rsidRPr="004F1BB5">
        <w:rPr>
          <w:rFonts w:ascii="Century Gothic" w:hAnsi="Century Gothic" w:cs="Calibri"/>
          <w:color w:val="000000"/>
          <w:sz w:val="24"/>
          <w:szCs w:val="24"/>
        </w:rPr>
        <w:t>Time box de 4 hs máximo para un sprint de u</w:t>
      </w:r>
      <w:r w:rsidR="004F1BB5">
        <w:rPr>
          <w:rFonts w:ascii="Century Gothic" w:hAnsi="Century Gothic" w:cs="Calibri"/>
          <w:color w:val="000000"/>
          <w:sz w:val="24"/>
          <w:szCs w:val="24"/>
        </w:rPr>
        <w:t>n mes.</w:t>
      </w:r>
    </w:p>
    <w:p w14:paraId="7294F04C" w14:textId="37D93577" w:rsidR="00EF285C" w:rsidRPr="00E73F48" w:rsidRDefault="00C4320E" w:rsidP="00EF285C">
      <w:pPr>
        <w:pStyle w:val="ListParagraph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20736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 Retrospective</w:t>
      </w:r>
      <w:r w:rsidR="004F1BB5" w:rsidRPr="0020736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4F1BB5" w:rsidRPr="00207362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207362" w:rsidRPr="004F1BB5">
        <w:rPr>
          <w:rFonts w:ascii="Century Gothic" w:hAnsi="Century Gothic" w:cs="Calibri"/>
          <w:color w:val="000000"/>
          <w:sz w:val="24"/>
          <w:szCs w:val="24"/>
        </w:rPr>
        <w:t xml:space="preserve">Time box de </w:t>
      </w:r>
      <w:r w:rsidR="00207362">
        <w:rPr>
          <w:rFonts w:ascii="Century Gothic" w:hAnsi="Century Gothic" w:cs="Calibri"/>
          <w:color w:val="000000"/>
          <w:sz w:val="24"/>
          <w:szCs w:val="24"/>
        </w:rPr>
        <w:t>3</w:t>
      </w:r>
      <w:r w:rsidR="00207362" w:rsidRPr="004F1BB5">
        <w:rPr>
          <w:rFonts w:ascii="Century Gothic" w:hAnsi="Century Gothic" w:cs="Calibri"/>
          <w:color w:val="000000"/>
          <w:sz w:val="24"/>
          <w:szCs w:val="24"/>
        </w:rPr>
        <w:t xml:space="preserve"> hs máximo para un sprint de u</w:t>
      </w:r>
      <w:r w:rsidR="00207362">
        <w:rPr>
          <w:rFonts w:ascii="Century Gothic" w:hAnsi="Century Gothic" w:cs="Calibri"/>
          <w:color w:val="000000"/>
          <w:sz w:val="24"/>
          <w:szCs w:val="24"/>
        </w:rPr>
        <w:t xml:space="preserve">n mes. Participa TODO el Scrum Team. Tiene como objetivo inspeccionar el proceso de cómo se están haciendo las cosas, pero NO el producto en </w:t>
      </w:r>
      <w:r w:rsidR="00E145F8">
        <w:rPr>
          <w:rFonts w:ascii="Century Gothic" w:hAnsi="Century Gothic" w:cs="Calibri"/>
          <w:color w:val="000000"/>
          <w:sz w:val="24"/>
          <w:szCs w:val="24"/>
        </w:rPr>
        <w:t>sí</w:t>
      </w:r>
      <w:r w:rsidR="00207362">
        <w:rPr>
          <w:rFonts w:ascii="Century Gothic" w:hAnsi="Century Gothic" w:cs="Calibri"/>
          <w:color w:val="000000"/>
          <w:sz w:val="24"/>
          <w:szCs w:val="24"/>
        </w:rPr>
        <w:t>.</w:t>
      </w:r>
    </w:p>
    <w:p w14:paraId="62698610" w14:textId="77777777" w:rsidR="00771364" w:rsidRPr="00706266" w:rsidRDefault="00771364" w:rsidP="00046507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s-ES"/>
        </w:rPr>
      </w:pPr>
    </w:p>
    <w:p w14:paraId="198EF5DD" w14:textId="227AF72F" w:rsidR="00EF285C" w:rsidRPr="005E0B06" w:rsidRDefault="00EF285C" w:rsidP="00046507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</w:pPr>
      <w:r w:rsidRPr="005E0B06"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  <w:t>ARTEFACTOS DEL SCRUM</w:t>
      </w:r>
    </w:p>
    <w:p w14:paraId="318E3996" w14:textId="15A5155C" w:rsidR="005E0B06" w:rsidRPr="00C52196" w:rsidRDefault="005E0B06" w:rsidP="00046507">
      <w:pPr>
        <w:pStyle w:val="ListParagraph"/>
        <w:numPr>
          <w:ilvl w:val="0"/>
          <w:numId w:val="29"/>
        </w:num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5E0B06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Product Backlog</w:t>
      </w:r>
      <w:r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C52196">
        <w:rPr>
          <w:rFonts w:ascii="Century Gothic" w:hAnsi="Century Gothic" w:cs="Calibri"/>
          <w:color w:val="000000"/>
          <w:sz w:val="24"/>
          <w:szCs w:val="24"/>
        </w:rPr>
        <w:t xml:space="preserve"> Es una lista ordenada de todos los requerimientos que debe tener el producto. 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Lista de PBI</w:t>
      </w:r>
      <w:r w:rsidR="0099306D">
        <w:rPr>
          <w:rFonts w:ascii="Century Gothic" w:hAnsi="Century Gothic" w:cs="Calibri"/>
          <w:color w:val="000000"/>
          <w:sz w:val="24"/>
          <w:szCs w:val="24"/>
          <w:lang w:val="en-US"/>
        </w:rPr>
        <w:t xml:space="preserve">s 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(Product Backlog ítems:</w:t>
      </w:r>
      <w:r w:rsidR="00C52196" w:rsidRPr="00C52196">
        <w:rPr>
          <w:rFonts w:ascii="Calibri" w:hAnsi="Calibri" w:cs="Calibri"/>
          <w:color w:val="000000"/>
          <w:sz w:val="46"/>
          <w:szCs w:val="46"/>
          <w:lang w:val="en-US"/>
        </w:rPr>
        <w:t xml:space="preserve"> 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features, functions, requirements, enhancements, and fixes)</w:t>
      </w:r>
      <w:r w:rsidR="005F7122">
        <w:rPr>
          <w:rFonts w:ascii="Century Gothic" w:hAnsi="Century Gothic" w:cs="Calibri"/>
          <w:color w:val="000000"/>
          <w:sz w:val="24"/>
          <w:szCs w:val="24"/>
          <w:lang w:val="en-US"/>
        </w:rPr>
        <w:t>.</w:t>
      </w:r>
    </w:p>
    <w:p w14:paraId="53714BF9" w14:textId="6E79C607" w:rsidR="005E0B06" w:rsidRPr="005F7122" w:rsidRDefault="005E0B06" w:rsidP="00046507">
      <w:pPr>
        <w:pStyle w:val="ListParagraph"/>
        <w:numPr>
          <w:ilvl w:val="0"/>
          <w:numId w:val="29"/>
        </w:num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  <w:r w:rsidRPr="005F712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 Backlog:</w:t>
      </w:r>
      <w:r w:rsidR="005F7122" w:rsidRPr="005F7122">
        <w:rPr>
          <w:rFonts w:ascii="Century Gothic" w:hAnsi="Century Gothic" w:cs="Calibri"/>
          <w:color w:val="000000"/>
          <w:sz w:val="24"/>
          <w:szCs w:val="24"/>
        </w:rPr>
        <w:t xml:space="preserve"> Es el docume</w:t>
      </w:r>
      <w:r w:rsidR="005F7122">
        <w:rPr>
          <w:rFonts w:ascii="Century Gothic" w:hAnsi="Century Gothic" w:cs="Calibri"/>
          <w:color w:val="000000"/>
          <w:sz w:val="24"/>
          <w:szCs w:val="24"/>
        </w:rPr>
        <w:t>nto que se crea en el Sprint Planning</w:t>
      </w:r>
      <w:r w:rsidR="00A4013C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5F7122">
        <w:rPr>
          <w:rFonts w:ascii="Century Gothic" w:hAnsi="Century Gothic" w:cs="Calibri"/>
          <w:color w:val="000000"/>
          <w:sz w:val="24"/>
          <w:szCs w:val="24"/>
        </w:rPr>
        <w:t>(Se tendrá uno por cada Sprint que se haga). Es la lista de PBIs</w:t>
      </w:r>
      <w:r w:rsidR="00A4013C">
        <w:rPr>
          <w:rFonts w:ascii="Century Gothic" w:hAnsi="Century Gothic" w:cs="Calibri"/>
          <w:color w:val="000000"/>
          <w:sz w:val="24"/>
          <w:szCs w:val="24"/>
        </w:rPr>
        <w:t xml:space="preserve"> que fueron seleccionados para ser implementados durante ese Sprint.</w:t>
      </w:r>
      <w:r w:rsidR="001E358D">
        <w:rPr>
          <w:rFonts w:ascii="Century Gothic" w:hAnsi="Century Gothic" w:cs="Calibri"/>
          <w:color w:val="000000"/>
          <w:sz w:val="24"/>
          <w:szCs w:val="24"/>
        </w:rPr>
        <w:t xml:space="preserve"> Solamente el equipo de desarrollo puede modificar el Sprint Backlog durante el sprint.</w:t>
      </w:r>
    </w:p>
    <w:p w14:paraId="7555793D" w14:textId="672535EB" w:rsidR="00C4320E" w:rsidRPr="009038AA" w:rsidRDefault="005E0B06" w:rsidP="009038AA">
      <w:pPr>
        <w:pStyle w:val="ListParagraph"/>
        <w:numPr>
          <w:ilvl w:val="0"/>
          <w:numId w:val="29"/>
        </w:num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  <w:r w:rsidRPr="005E0B06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Increment</w:t>
      </w:r>
      <w:r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1E358D">
        <w:rPr>
          <w:rFonts w:ascii="Century Gothic" w:hAnsi="Century Gothic" w:cs="Calibri"/>
          <w:color w:val="000000"/>
          <w:sz w:val="24"/>
          <w:szCs w:val="24"/>
        </w:rPr>
        <w:t xml:space="preserve"> Es la suma de todos los PBIs completados durante el Sprint mas el incremento anterior. Tiene que ser USEABLE.</w:t>
      </w:r>
    </w:p>
    <w:p w14:paraId="19926C5D" w14:textId="2153E628" w:rsidR="009038AA" w:rsidRDefault="009038AA" w:rsidP="009038AA">
      <w:pPr>
        <w:pStyle w:val="ListParagraph"/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2AB1531E" w14:textId="77777777" w:rsidR="009038AA" w:rsidRPr="009038AA" w:rsidRDefault="009038AA" w:rsidP="009038AA">
      <w:pPr>
        <w:pStyle w:val="ListParagraph"/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337304E3" w14:textId="2E1A8C4A" w:rsidR="00E232C8" w:rsidRDefault="00E72D84" w:rsidP="00E232C8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NOTAS USER STORIES</w:t>
      </w:r>
    </w:p>
    <w:p w14:paraId="3BDF45CD" w14:textId="4B84B053" w:rsidR="00E232C8" w:rsidRDefault="00E232C8" w:rsidP="00E232C8">
      <w:pPr>
        <w:rPr>
          <w:rFonts w:ascii="Century Gothic" w:hAnsi="Century Gothic"/>
          <w:sz w:val="24"/>
          <w:szCs w:val="24"/>
        </w:rPr>
      </w:pPr>
      <w:r w:rsidRPr="00E232C8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User stories</w:t>
      </w:r>
      <w:r w:rsidRPr="00E232C8">
        <w:rPr>
          <w:rFonts w:ascii="Century Gothic" w:hAnsi="Century Gothic"/>
          <w:sz w:val="24"/>
          <w:szCs w:val="24"/>
        </w:rPr>
        <w:br/>
        <w:t>• Forma de expresar PBI</w:t>
      </w:r>
      <w:r w:rsidRPr="00E232C8">
        <w:rPr>
          <w:rFonts w:ascii="Century Gothic" w:hAnsi="Century Gothic"/>
          <w:sz w:val="24"/>
          <w:szCs w:val="24"/>
        </w:rPr>
        <w:br/>
        <w:t>• Descripción corta de una feature contada desde la perspectiva de la</w:t>
      </w:r>
      <w:r w:rsidRPr="00E232C8">
        <w:rPr>
          <w:rFonts w:ascii="Century Gothic" w:hAnsi="Century Gothic"/>
          <w:sz w:val="24"/>
          <w:szCs w:val="24"/>
        </w:rPr>
        <w:br/>
        <w:t>persona que desea la nueva capacidad</w:t>
      </w:r>
      <w:r w:rsidRPr="00E232C8">
        <w:rPr>
          <w:rFonts w:ascii="Century Gothic" w:hAnsi="Century Gothic"/>
          <w:sz w:val="24"/>
          <w:szCs w:val="24"/>
        </w:rPr>
        <w:br/>
        <w:t>• Entendibles por gente sin background técnico</w:t>
      </w:r>
      <w:r w:rsidRPr="00E232C8">
        <w:rPr>
          <w:rFonts w:ascii="Century Gothic" w:hAnsi="Century Gothic"/>
          <w:sz w:val="24"/>
          <w:szCs w:val="24"/>
        </w:rPr>
        <w:br/>
        <w:t>• Describen que se debe implementar</w:t>
      </w:r>
    </w:p>
    <w:p w14:paraId="3C6D37E5" w14:textId="45061A91" w:rsidR="00E232C8" w:rsidRDefault="00E232C8" w:rsidP="00E232C8">
      <w:pPr>
        <w:rPr>
          <w:rFonts w:ascii="Century Gothic" w:hAnsi="Century Gothic"/>
          <w:sz w:val="24"/>
          <w:szCs w:val="24"/>
        </w:rPr>
      </w:pPr>
    </w:p>
    <w:p w14:paraId="1636065E" w14:textId="2BB490D6" w:rsidR="00E232C8" w:rsidRPr="00E232C8" w:rsidRDefault="00E232C8" w:rsidP="00E232C8">
      <w:pPr>
        <w:rPr>
          <w:rFonts w:ascii="Century Gothic" w:hAnsi="Century Gothic"/>
          <w:b/>
          <w:bCs/>
          <w:i/>
          <w:iCs/>
          <w:sz w:val="24"/>
          <w:szCs w:val="24"/>
        </w:rPr>
      </w:pPr>
      <w:r w:rsidRPr="00E232C8">
        <w:rPr>
          <w:rFonts w:ascii="Century Gothic" w:hAnsi="Century Gothic"/>
          <w:b/>
          <w:bCs/>
          <w:i/>
          <w:iCs/>
          <w:sz w:val="24"/>
          <w:szCs w:val="24"/>
        </w:rPr>
        <w:t>• Como &lt;rol del usuario&gt; quiero &lt;objetivo&gt; para así &lt;beneficio&gt;</w:t>
      </w:r>
    </w:p>
    <w:p w14:paraId="0F5EAC27" w14:textId="0A12BCCE" w:rsidR="00A65440" w:rsidRDefault="00A65440" w:rsidP="00A65440">
      <w:pPr>
        <w:rPr>
          <w:rFonts w:ascii="Century Gothic" w:hAnsi="Century Gothic"/>
          <w:sz w:val="24"/>
          <w:szCs w:val="24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BE1EDE6" w14:textId="2F6E30EE" w:rsidR="00A65440" w:rsidRDefault="00A65440" w:rsidP="00E66503">
      <w:pPr>
        <w:pStyle w:val="ListParagraph"/>
        <w:numPr>
          <w:ilvl w:val="0"/>
          <w:numId w:val="21"/>
        </w:numPr>
        <w:ind w:left="284" w:hanging="284"/>
        <w:rPr>
          <w:rFonts w:ascii="Century Gothic" w:hAnsi="Century Gothic"/>
          <w:sz w:val="24"/>
          <w:szCs w:val="24"/>
        </w:rPr>
      </w:pPr>
      <w:r w:rsidRPr="00A65440">
        <w:rPr>
          <w:rFonts w:ascii="Century Gothic" w:hAnsi="Century Gothic"/>
          <w:sz w:val="24"/>
          <w:szCs w:val="24"/>
        </w:rPr>
        <w:t>Épicas: es una user story que no tengo idea de cuánto tiempo me va a llevar.</w:t>
      </w:r>
    </w:p>
    <w:p w14:paraId="3157E3BE" w14:textId="23DA0C75" w:rsidR="00A65440" w:rsidRDefault="00A65440" w:rsidP="00E66503">
      <w:pPr>
        <w:pStyle w:val="ListParagraph"/>
        <w:numPr>
          <w:ilvl w:val="0"/>
          <w:numId w:val="21"/>
        </w:numPr>
        <w:ind w:left="284" w:hanging="284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Features: llevan mucho mas tiempo que un sprint.</w:t>
      </w:r>
    </w:p>
    <w:p w14:paraId="7F1CAF35" w14:textId="00628B22" w:rsidR="00A65440" w:rsidRDefault="00A65440" w:rsidP="00E66503">
      <w:pPr>
        <w:pStyle w:val="ListParagraph"/>
        <w:numPr>
          <w:ilvl w:val="0"/>
          <w:numId w:val="21"/>
        </w:numPr>
        <w:ind w:left="284" w:hanging="284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Sprintables: </w:t>
      </w:r>
    </w:p>
    <w:p w14:paraId="5F804F8C" w14:textId="4F076787" w:rsidR="00B66546" w:rsidRDefault="00B66546" w:rsidP="00B66546">
      <w:pPr>
        <w:rPr>
          <w:rFonts w:ascii="Century Gothic" w:hAnsi="Century Gothic"/>
          <w:sz w:val="24"/>
          <w:szCs w:val="24"/>
        </w:rPr>
      </w:pPr>
    </w:p>
    <w:p w14:paraId="6A1B78FD" w14:textId="3A91B08B" w:rsidR="00B66546" w:rsidRDefault="00B66546" w:rsidP="00B66546">
      <w:pPr>
        <w:rPr>
          <w:rFonts w:ascii="Century Gothic" w:hAnsi="Century Gothic" w:cs="Calibri"/>
          <w:color w:val="000000"/>
          <w:sz w:val="24"/>
          <w:szCs w:val="24"/>
        </w:rPr>
      </w:pPr>
      <w:r w:rsidRPr="00B66546">
        <w:rPr>
          <w:rFonts w:ascii="Century Gothic" w:hAnsi="Century Gothic"/>
          <w:b/>
          <w:bCs/>
          <w:i/>
          <w:iCs/>
          <w:color w:val="000000"/>
          <w:sz w:val="28"/>
          <w:szCs w:val="28"/>
        </w:rPr>
        <w:t>Importante</w:t>
      </w:r>
      <w:r>
        <w:rPr>
          <w:rFonts w:ascii="Century Gothic" w:hAnsi="Century Gothic"/>
          <w:b/>
          <w:bCs/>
          <w:i/>
          <w:iCs/>
          <w:color w:val="000000"/>
          <w:sz w:val="28"/>
          <w:szCs w:val="28"/>
        </w:rPr>
        <w:t xml:space="preserve"> en User Stories</w:t>
      </w:r>
      <w:r w:rsidRPr="00B66546">
        <w:rPr>
          <w:rFonts w:ascii="Century Gothic" w:hAnsi="Century Gothic"/>
          <w:color w:val="000000"/>
          <w:sz w:val="24"/>
          <w:szCs w:val="24"/>
        </w:rPr>
        <w:br/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No perder información! (todo debe quedar documentado)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Seguir el template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Agregar detalles como notas o en los criterios de aceptación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Refinar las user stories cuando son demasiado grandes para un sprint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Se refina </w:t>
      </w:r>
      <w:r w:rsidRPr="00B66546">
        <w:rPr>
          <w:rFonts w:ascii="Century Gothic" w:hAnsi="Century Gothic"/>
          <w:b/>
          <w:bCs/>
          <w:color w:val="000000"/>
          <w:sz w:val="24"/>
          <w:szCs w:val="24"/>
        </w:rPr>
        <w:t xml:space="preserve">en 2 o más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user stories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</w:p>
    <w:p w14:paraId="7C9B13F9" w14:textId="645A399B" w:rsidR="00B66546" w:rsidRDefault="00B66546" w:rsidP="00B66546">
      <w:pPr>
        <w:rPr>
          <w:rFonts w:ascii="Century Gothic" w:hAnsi="Century Gothic" w:cs="Calibri"/>
          <w:color w:val="000000"/>
          <w:sz w:val="24"/>
          <w:szCs w:val="24"/>
        </w:rPr>
      </w:pPr>
    </w:p>
    <w:p w14:paraId="44E89877" w14:textId="77777777" w:rsidR="008B4641" w:rsidRDefault="008B4641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  <w:bookmarkStart w:id="1" w:name="_GoBack"/>
      <w:bookmarkEnd w:id="1"/>
    </w:p>
    <w:p w14:paraId="57BDE910" w14:textId="57B48F41" w:rsidR="00B66546" w:rsidRPr="00B66546" w:rsidRDefault="00B66546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  <w:r w:rsidRPr="00B66546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EJEMPLO</w:t>
      </w:r>
    </w:p>
    <w:p w14:paraId="13BE2048" w14:textId="1E80C406" w:rsidR="001A0720" w:rsidRPr="00D13745" w:rsidRDefault="00B66546" w:rsidP="00B66546">
      <w:pPr>
        <w:jc w:val="both"/>
        <w:rPr>
          <w:rFonts w:ascii="Century Gothic" w:hAnsi="Century Gothic" w:cs="Calibri"/>
          <w:color w:val="000000"/>
          <w:sz w:val="24"/>
          <w:szCs w:val="24"/>
        </w:rPr>
      </w:pP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La biblioteca Libraccio desea informa1zar su operatoria básica en lo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  <w:t>referente a: préstamos de ejemplares de libros a sus socios, las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respec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vas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devoluciones de estos, y consultas acerca de la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disponibilidad de los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ejemplares.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Los socios de la biblioteca pueden ser de 3 </w:t>
      </w:r>
      <w:r w:rsidR="00F76D7B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pos: docente, no docente y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estudiante. Cada </w:t>
      </w:r>
      <w:r w:rsidR="00F76D7B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po de socio </w:t>
      </w:r>
      <w:r w:rsidR="00F76D7B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ene diferentes condiciones de préstamo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en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cuanto a la duración y al número de ejemplares que puede re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rar en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préstamo. El número de días de suspensión, ante una devolución tardía de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un ejemplar, también es diferente para cada 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po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de socio.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Cada libro 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ene un </w:t>
      </w:r>
      <w:proofErr w:type="spellStart"/>
      <w:r w:rsidRPr="00B66546">
        <w:rPr>
          <w:rFonts w:ascii="Century Gothic" w:hAnsi="Century Gothic" w:cs="Calibri"/>
          <w:color w:val="000000"/>
          <w:sz w:val="24"/>
          <w:szCs w:val="24"/>
        </w:rPr>
        <w:t>isbn</w:t>
      </w:r>
      <w:proofErr w:type="spellEnd"/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 y un </w:t>
      </w:r>
      <w:r>
        <w:rPr>
          <w:rFonts w:ascii="Century Gothic" w:hAnsi="Century Gothic" w:cs="Calibri"/>
          <w:color w:val="000000"/>
          <w:sz w:val="24"/>
          <w:szCs w:val="24"/>
        </w:rPr>
        <w:t>tí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tulo, está escrito por uno o más autores, y es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publicado por un editorial en una fecha de edición. Cada ejemplar de libro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ene un código único que lo iden</w:t>
      </w:r>
      <w:r w:rsidR="00630FA6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fica, y se conoce si está o no en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mantenimiento por un eventual deterioro</w:t>
      </w:r>
      <w:r>
        <w:rPr>
          <w:rFonts w:ascii="Century Gothic" w:hAnsi="Century Gothic" w:cs="Calibri"/>
          <w:color w:val="000000"/>
          <w:sz w:val="24"/>
          <w:szCs w:val="24"/>
        </w:rPr>
        <w:t>.</w:t>
      </w:r>
    </w:p>
    <w:p w14:paraId="433DFAA4" w14:textId="5BB5C645" w:rsidR="00454108" w:rsidRDefault="00454108" w:rsidP="00B66546">
      <w:p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Solución</w:t>
      </w:r>
      <w:r w:rsid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(User </w:t>
      </w:r>
      <w:proofErr w:type="gramStart"/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Stories)</w:t>
      </w:r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(</w:t>
      </w:r>
      <w:proofErr w:type="gramEnd"/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en </w:t>
      </w:r>
      <w:r w:rsidR="00384843" w:rsidRPr="00384843">
        <w:rPr>
          <w:rFonts w:ascii="Century Gothic" w:hAnsi="Century Gothic" w:cs="Calibri"/>
          <w:b/>
          <w:bCs/>
          <w:i/>
          <w:iCs/>
          <w:color w:val="FF0000"/>
          <w:sz w:val="24"/>
          <w:szCs w:val="24"/>
          <w:u w:val="single"/>
        </w:rPr>
        <w:t>ROJO</w:t>
      </w:r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 los </w:t>
      </w:r>
      <w:r w:rsidR="00384843" w:rsidRPr="00384843">
        <w:rPr>
          <w:rFonts w:ascii="Century Gothic" w:hAnsi="Century Gothic" w:cs="Calibri"/>
          <w:b/>
          <w:bCs/>
          <w:i/>
          <w:iCs/>
          <w:color w:val="FF0000"/>
          <w:sz w:val="24"/>
          <w:szCs w:val="24"/>
          <w:u w:val="single"/>
        </w:rPr>
        <w:t>Criterios de Aceptación</w:t>
      </w:r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)</w:t>
      </w:r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</w:p>
    <w:p w14:paraId="6EB3BD1D" w14:textId="05DDD2DF" w:rsidR="00116FC5" w:rsidRPr="00116FC5" w:rsidRDefault="00116FC5" w:rsidP="00116FC5">
      <w:pPr>
        <w:pStyle w:val="ListParagraph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socio quiero poder buscar un libro para saber si está disponible.</w:t>
      </w:r>
    </w:p>
    <w:p w14:paraId="29EF6C3C" w14:textId="616155FC" w:rsidR="00116FC5" w:rsidRPr="00116FC5" w:rsidRDefault="00116FC5" w:rsidP="00116FC5">
      <w:pPr>
        <w:pStyle w:val="ListParagraph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obtener la cantidad de ejemplares disponibles de un libro para saber si puedo prestar el libro en cuestión.</w:t>
      </w:r>
    </w:p>
    <w:p w14:paraId="4DDA3632" w14:textId="0405C0CF" w:rsidR="00116FC5" w:rsidRPr="00766C7B" w:rsidRDefault="00116FC5" w:rsidP="00116FC5">
      <w:pPr>
        <w:pStyle w:val="ListParagraph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acceder a un listado de los socios activos para llevar estadísticas de los mismos.</w:t>
      </w:r>
    </w:p>
    <w:p w14:paraId="6BC2717B" w14:textId="5C7C8BBB" w:rsidR="00766C7B" w:rsidRPr="001A0720" w:rsidRDefault="00766C7B" w:rsidP="00116FC5">
      <w:pPr>
        <w:pStyle w:val="ListParagraph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tener acceso a un listado de socios morosos para poder reclamarles la devolución de los ejemplares.</w:t>
      </w:r>
    </w:p>
    <w:p w14:paraId="54E14945" w14:textId="2AD89A86" w:rsidR="00116FC5" w:rsidRPr="00F00912" w:rsidRDefault="00116FC5" w:rsidP="00F00912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 w:rsidRPr="00116FC5">
        <w:rPr>
          <w:rFonts w:ascii="Century Gothic" w:hAnsi="Century Gothic"/>
          <w:color w:val="000000"/>
          <w:sz w:val="24"/>
          <w:szCs w:val="24"/>
        </w:rPr>
        <w:t>Como socio quiero saber cuando debo devolver un ejemplar para no ser suspendido.</w:t>
      </w:r>
    </w:p>
    <w:p w14:paraId="0B83A86E" w14:textId="7E743453" w:rsidR="00116FC5" w:rsidRDefault="00116FC5" w:rsidP="00F00912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poder registrar el préstamo de un libro</w:t>
      </w:r>
      <w:r w:rsidR="00F00912">
        <w:rPr>
          <w:rFonts w:ascii="Century Gothic" w:hAnsi="Century Gothic"/>
          <w:color w:val="000000"/>
          <w:sz w:val="24"/>
          <w:szCs w:val="24"/>
        </w:rPr>
        <w:t xml:space="preserve"> para llevar un registro de mis préstamos.</w:t>
      </w:r>
    </w:p>
    <w:p w14:paraId="4B084E6F" w14:textId="029D6257" w:rsidR="00F00912" w:rsidRDefault="00F00912" w:rsidP="00F00912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poder registrar la devolución de un libro para que el mismo está disponible para un futuro préstamo.</w:t>
      </w:r>
    </w:p>
    <w:p w14:paraId="6B87F4E4" w14:textId="77777777" w:rsidR="001A0720" w:rsidRPr="001A0720" w:rsidRDefault="001A0720" w:rsidP="001A0720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FF0000"/>
          <w:sz w:val="24"/>
          <w:szCs w:val="24"/>
        </w:rPr>
      </w:pPr>
      <w:r w:rsidRPr="001A0720">
        <w:rPr>
          <w:rFonts w:ascii="Century Gothic" w:hAnsi="Century Gothic"/>
          <w:color w:val="FF0000"/>
          <w:sz w:val="24"/>
          <w:szCs w:val="24"/>
        </w:rPr>
        <w:t>Verificar que la cantidad de un libro prestado se decrementa en una unidad luego de su préstamo.</w:t>
      </w:r>
    </w:p>
    <w:p w14:paraId="6AD26504" w14:textId="11D013EB" w:rsidR="001A0720" w:rsidRPr="001A0720" w:rsidRDefault="001A0720" w:rsidP="001A0720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FF0000"/>
          <w:sz w:val="24"/>
          <w:szCs w:val="24"/>
        </w:rPr>
      </w:pPr>
      <w:r w:rsidRPr="001A0720">
        <w:rPr>
          <w:rFonts w:ascii="Century Gothic" w:hAnsi="Century Gothic"/>
          <w:color w:val="FF0000"/>
          <w:sz w:val="24"/>
          <w:szCs w:val="24"/>
        </w:rPr>
        <w:t>Verificar que la cantidad de un libro devuelto se incrementa en una unidad luego de su devolución.</w:t>
      </w:r>
    </w:p>
    <w:p w14:paraId="4CD23452" w14:textId="5D95561D" w:rsidR="000A5829" w:rsidRDefault="000A5829" w:rsidP="00F00912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poder hacer un ABM para incorporar/eliminar/modificar los datos de los socios del sistema.</w:t>
      </w:r>
    </w:p>
    <w:p w14:paraId="45158F78" w14:textId="0EE0BD0A" w:rsidR="000A5829" w:rsidRPr="001A0720" w:rsidRDefault="000A5829" w:rsidP="00F00912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FF0000"/>
          <w:sz w:val="24"/>
          <w:szCs w:val="24"/>
        </w:rPr>
      </w:pPr>
      <w:r w:rsidRPr="001A0720">
        <w:rPr>
          <w:rFonts w:ascii="Century Gothic" w:hAnsi="Century Gothic"/>
          <w:color w:val="FF0000"/>
          <w:sz w:val="24"/>
          <w:szCs w:val="24"/>
        </w:rPr>
        <w:t>Verificar que se registr</w:t>
      </w:r>
      <w:r w:rsidR="001A0720" w:rsidRPr="001A0720">
        <w:rPr>
          <w:rFonts w:ascii="Century Gothic" w:hAnsi="Century Gothic"/>
          <w:color w:val="FF0000"/>
          <w:sz w:val="24"/>
          <w:szCs w:val="24"/>
        </w:rPr>
        <w:t>en Apellido, Nombre, DNI, Dirección, Teléfono, email de usuario.</w:t>
      </w:r>
    </w:p>
    <w:p w14:paraId="33500092" w14:textId="77777777" w:rsidR="000A5829" w:rsidRDefault="000A5829" w:rsidP="00F00912">
      <w:pPr>
        <w:pStyle w:val="ListParagraph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20E36045" w14:textId="77777777" w:rsidR="00FB717B" w:rsidRDefault="00FB717B" w:rsidP="00FB717B">
      <w:pPr>
        <w:spacing w:after="0" w:line="240" w:lineRule="auto"/>
        <w:jc w:val="both"/>
        <w:rPr>
          <w:rFonts w:ascii="Century Gothic" w:hAnsi="Century Gothic"/>
          <w:color w:val="FF0000"/>
          <w:sz w:val="24"/>
          <w:szCs w:val="24"/>
        </w:rPr>
      </w:pPr>
    </w:p>
    <w:p w14:paraId="49880F66" w14:textId="36104BF1" w:rsidR="00FB717B" w:rsidRPr="00116FC5" w:rsidRDefault="00FB717B" w:rsidP="001A0720">
      <w:pPr>
        <w:pStyle w:val="ListParagraph"/>
        <w:spacing w:after="0" w:line="240" w:lineRule="auto"/>
        <w:ind w:left="284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18E685D4" w14:textId="77777777" w:rsidR="00A65440" w:rsidRPr="00A65440" w:rsidRDefault="00A65440" w:rsidP="00A65440"/>
    <w:sectPr w:rsidR="00A65440" w:rsidRPr="00A65440" w:rsidSect="009A2BBA">
      <w:headerReference w:type="default" r:id="rId10"/>
      <w:footerReference w:type="default" r:id="rId11"/>
      <w:pgSz w:w="11906" w:h="16838"/>
      <w:pgMar w:top="1417" w:right="1701" w:bottom="1417" w:left="1701" w:header="850" w:footer="22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nu" w:date="2020-08-30T10:00:00Z" w:initials="M">
    <w:p w14:paraId="0971B717" w14:textId="1965C958" w:rsidR="00E0509F" w:rsidRDefault="00E0509F">
      <w:pPr>
        <w:pStyle w:val="CommentText"/>
      </w:pPr>
      <w:r>
        <w:rPr>
          <w:rStyle w:val="CommentReference"/>
        </w:rPr>
        <w:annotationRef/>
      </w:r>
      <w:r>
        <w:t>Forman el Framework Scrum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71B7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5F759" w16cex:dateUtc="2020-08-30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71B717" w16cid:durableId="22F5F75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C33B4" w14:textId="77777777" w:rsidR="005508EB" w:rsidRDefault="005508EB" w:rsidP="00515538">
      <w:pPr>
        <w:spacing w:after="0" w:line="240" w:lineRule="auto"/>
      </w:pPr>
      <w:r>
        <w:separator/>
      </w:r>
    </w:p>
  </w:endnote>
  <w:endnote w:type="continuationSeparator" w:id="0">
    <w:p w14:paraId="0FBE6B8D" w14:textId="77777777" w:rsidR="005508EB" w:rsidRDefault="005508EB" w:rsidP="0051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2A655" w14:textId="2507A8E2" w:rsidR="009A2BBA" w:rsidRPr="009A2BBA" w:rsidRDefault="009A2BBA" w:rsidP="009A2BBA">
    <w:pPr>
      <w:tabs>
        <w:tab w:val="center" w:pos="4550"/>
        <w:tab w:val="left" w:pos="5818"/>
      </w:tabs>
      <w:ind w:right="260"/>
      <w:jc w:val="right"/>
      <w:rPr>
        <w:b/>
        <w:i/>
        <w:color w:val="222A35" w:themeColor="text2" w:themeShade="80"/>
        <w:sz w:val="24"/>
        <w:szCs w:val="24"/>
      </w:rPr>
    </w:pPr>
    <w:r w:rsidRPr="009A2BBA">
      <w:rPr>
        <w:b/>
        <w:i/>
        <w:color w:val="8496B0" w:themeColor="text2" w:themeTint="99"/>
        <w:spacing w:val="60"/>
        <w:sz w:val="24"/>
        <w:szCs w:val="24"/>
        <w:lang w:val="es-ES"/>
      </w:rPr>
      <w:t>Página</w:t>
    </w:r>
    <w:r w:rsidRPr="009A2BBA">
      <w:rPr>
        <w:b/>
        <w:i/>
        <w:color w:val="8496B0" w:themeColor="text2" w:themeTint="99"/>
        <w:sz w:val="24"/>
        <w:szCs w:val="24"/>
        <w:lang w:val="es-ES"/>
      </w:rPr>
      <w:t xml:space="preserve">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PAGE 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="00706266" w:rsidRPr="00706266">
      <w:rPr>
        <w:b/>
        <w:i/>
        <w:noProof/>
        <w:color w:val="323E4F" w:themeColor="text2" w:themeShade="BF"/>
        <w:sz w:val="24"/>
        <w:szCs w:val="24"/>
        <w:lang w:val="es-ES"/>
      </w:rPr>
      <w:t>2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  <w:r w:rsidRPr="009A2BBA">
      <w:rPr>
        <w:b/>
        <w:i/>
        <w:color w:val="323E4F" w:themeColor="text2" w:themeShade="BF"/>
        <w:sz w:val="24"/>
        <w:szCs w:val="24"/>
        <w:lang w:val="es-ES"/>
      </w:rPr>
      <w:t xml:space="preserve"> |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NUMPAGES  \* Arabic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="00706266" w:rsidRPr="00706266">
      <w:rPr>
        <w:b/>
        <w:i/>
        <w:noProof/>
        <w:color w:val="323E4F" w:themeColor="text2" w:themeShade="BF"/>
        <w:sz w:val="24"/>
        <w:szCs w:val="24"/>
        <w:lang w:val="es-ES"/>
      </w:rPr>
      <w:t>3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</w:p>
  <w:p w14:paraId="72F3D2BB" w14:textId="77777777" w:rsidR="00515538" w:rsidRDefault="00515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6B678" w14:textId="77777777" w:rsidR="005508EB" w:rsidRDefault="005508EB" w:rsidP="00515538">
      <w:pPr>
        <w:spacing w:after="0" w:line="240" w:lineRule="auto"/>
      </w:pPr>
      <w:r>
        <w:separator/>
      </w:r>
    </w:p>
  </w:footnote>
  <w:footnote w:type="continuationSeparator" w:id="0">
    <w:p w14:paraId="1CA63B84" w14:textId="77777777" w:rsidR="005508EB" w:rsidRDefault="005508EB" w:rsidP="0051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9F5C2" w14:textId="561BC5FF" w:rsidR="00E743D4" w:rsidRDefault="006B2B83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rStyle w:val="fontstyle01"/>
        <w:b/>
        <w:bCs/>
        <w:i/>
        <w:iCs/>
        <w:sz w:val="24"/>
        <w:szCs w:val="24"/>
      </w:rPr>
    </w:pPr>
    <w:r>
      <w:rPr>
        <w:rFonts w:ascii="ArialMT" w:hAnsi="ArialMT"/>
        <w:b/>
        <w:bCs/>
        <w:i/>
        <w:iCs/>
        <w:noProof/>
        <w:color w:val="000000"/>
        <w:sz w:val="24"/>
        <w:szCs w:val="24"/>
        <w:lang w:val="en-US"/>
      </w:rPr>
      <w:drawing>
        <wp:anchor distT="0" distB="0" distL="114300" distR="114300" simplePos="0" relativeHeight="251658240" behindDoc="1" locked="0" layoutInCell="1" allowOverlap="1" wp14:anchorId="2BC30246" wp14:editId="733AFC23">
          <wp:simplePos x="0" y="0"/>
          <wp:positionH relativeFrom="column">
            <wp:posOffset>4211955</wp:posOffset>
          </wp:positionH>
          <wp:positionV relativeFrom="paragraph">
            <wp:posOffset>88900</wp:posOffset>
          </wp:positionV>
          <wp:extent cx="1489587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c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5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7D">
      <w:rPr>
        <w:rFonts w:ascii="ArialMT" w:hAnsi="ArialMT"/>
        <w:b/>
        <w:bCs/>
        <w:i/>
        <w:iCs/>
        <w:noProof/>
        <w:color w:val="000000"/>
        <w:sz w:val="24"/>
        <w:szCs w:val="24"/>
      </w:rPr>
      <w:t>Metodologias de Desarrollo de Software</w:t>
    </w:r>
    <w:r w:rsidR="00E743D4" w:rsidRPr="00847E22">
      <w:rPr>
        <w:rStyle w:val="fontstyle01"/>
        <w:b/>
        <w:bCs/>
        <w:i/>
        <w:iCs/>
        <w:sz w:val="24"/>
        <w:szCs w:val="24"/>
      </w:rPr>
      <w:t xml:space="preserve"> - TUDAI</w:t>
    </w:r>
    <w:r w:rsidR="00E743D4" w:rsidRPr="00847E22">
      <w:rPr>
        <w:rFonts w:ascii="ArialMT" w:hAnsi="ArialMT"/>
        <w:b/>
        <w:bCs/>
        <w:i/>
        <w:iCs/>
        <w:color w:val="000000"/>
        <w:sz w:val="24"/>
        <w:szCs w:val="24"/>
      </w:rPr>
      <w:br/>
    </w:r>
    <w:r w:rsidR="00E743D4" w:rsidRPr="00847E22">
      <w:rPr>
        <w:rStyle w:val="fontstyle01"/>
        <w:b/>
        <w:bCs/>
        <w:i/>
        <w:iCs/>
        <w:sz w:val="24"/>
        <w:szCs w:val="24"/>
      </w:rPr>
      <w:t>Sede Bolívar</w:t>
    </w:r>
  </w:p>
  <w:p w14:paraId="5C55EC0A" w14:textId="77777777" w:rsidR="00E743D4" w:rsidRDefault="00E743D4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</w:pPr>
    <w:r>
      <w:rPr>
        <w:rStyle w:val="fontstyle01"/>
        <w:b/>
        <w:bCs/>
        <w:i/>
        <w:iCs/>
        <w:sz w:val="24"/>
        <w:szCs w:val="24"/>
      </w:rPr>
      <w:t>Emanuel Volpe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E9D"/>
    <w:multiLevelType w:val="hybridMultilevel"/>
    <w:tmpl w:val="5528743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E6089"/>
    <w:multiLevelType w:val="hybridMultilevel"/>
    <w:tmpl w:val="522819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30A"/>
    <w:multiLevelType w:val="hybridMultilevel"/>
    <w:tmpl w:val="2F88B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ACD"/>
    <w:multiLevelType w:val="hybridMultilevel"/>
    <w:tmpl w:val="04348D3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93F9E"/>
    <w:multiLevelType w:val="hybridMultilevel"/>
    <w:tmpl w:val="AE2433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6A2"/>
    <w:multiLevelType w:val="hybridMultilevel"/>
    <w:tmpl w:val="7076F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4358E"/>
    <w:multiLevelType w:val="hybridMultilevel"/>
    <w:tmpl w:val="7F9292F8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937976"/>
    <w:multiLevelType w:val="hybridMultilevel"/>
    <w:tmpl w:val="D9040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74F6F"/>
    <w:multiLevelType w:val="hybridMultilevel"/>
    <w:tmpl w:val="74D6D632"/>
    <w:lvl w:ilvl="0" w:tplc="BE4C0D46">
      <w:start w:val="1"/>
      <w:numFmt w:val="decimal"/>
      <w:lvlText w:val="%1)"/>
      <w:lvlJc w:val="left"/>
      <w:pPr>
        <w:ind w:left="502" w:hanging="360"/>
      </w:pPr>
      <w:rPr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5F616AB"/>
    <w:multiLevelType w:val="hybridMultilevel"/>
    <w:tmpl w:val="C6541D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43FE1"/>
    <w:multiLevelType w:val="hybridMultilevel"/>
    <w:tmpl w:val="5A70E07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167C99"/>
    <w:multiLevelType w:val="hybridMultilevel"/>
    <w:tmpl w:val="A6688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72D36"/>
    <w:multiLevelType w:val="hybridMultilevel"/>
    <w:tmpl w:val="40FC7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63E9"/>
    <w:multiLevelType w:val="hybridMultilevel"/>
    <w:tmpl w:val="65CEEB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27644"/>
    <w:multiLevelType w:val="hybridMultilevel"/>
    <w:tmpl w:val="BA56F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34403"/>
    <w:multiLevelType w:val="hybridMultilevel"/>
    <w:tmpl w:val="CAEEC898"/>
    <w:lvl w:ilvl="0" w:tplc="2C0A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6" w15:restartNumberingAfterBreak="0">
    <w:nsid w:val="4A277A21"/>
    <w:multiLevelType w:val="hybridMultilevel"/>
    <w:tmpl w:val="2B9EB9A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E1535"/>
    <w:multiLevelType w:val="hybridMultilevel"/>
    <w:tmpl w:val="35B619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319F3"/>
    <w:multiLevelType w:val="hybridMultilevel"/>
    <w:tmpl w:val="E54E769A"/>
    <w:lvl w:ilvl="0" w:tplc="8834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850D7"/>
    <w:multiLevelType w:val="hybridMultilevel"/>
    <w:tmpl w:val="11F43B6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33942"/>
    <w:multiLevelType w:val="hybridMultilevel"/>
    <w:tmpl w:val="C81A05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B328E"/>
    <w:multiLevelType w:val="hybridMultilevel"/>
    <w:tmpl w:val="691A65D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01A2"/>
    <w:multiLevelType w:val="hybridMultilevel"/>
    <w:tmpl w:val="2D103068"/>
    <w:lvl w:ilvl="0" w:tplc="C9401AB4">
      <w:start w:val="1"/>
      <w:numFmt w:val="lowerLetter"/>
      <w:lvlText w:val="%1)"/>
      <w:lvlJc w:val="left"/>
      <w:pPr>
        <w:ind w:left="1004" w:hanging="360"/>
      </w:pPr>
      <w:rPr>
        <w:b w:val="0"/>
        <w:bCs w:val="0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4F76F03"/>
    <w:multiLevelType w:val="hybridMultilevel"/>
    <w:tmpl w:val="4E905AE8"/>
    <w:lvl w:ilvl="0" w:tplc="2C0A0011">
      <w:start w:val="1"/>
      <w:numFmt w:val="decimal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6F7232"/>
    <w:multiLevelType w:val="hybridMultilevel"/>
    <w:tmpl w:val="626A11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E74D1"/>
    <w:multiLevelType w:val="hybridMultilevel"/>
    <w:tmpl w:val="A3D249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003E5"/>
    <w:multiLevelType w:val="hybridMultilevel"/>
    <w:tmpl w:val="244CF0D8"/>
    <w:lvl w:ilvl="0" w:tplc="2C0A0017">
      <w:start w:val="1"/>
      <w:numFmt w:val="lowerLetter"/>
      <w:lvlText w:val="%1)"/>
      <w:lvlJc w:val="left"/>
      <w:pPr>
        <w:ind w:left="2084" w:hanging="360"/>
      </w:pPr>
    </w:lvl>
    <w:lvl w:ilvl="1" w:tplc="2C0A0019" w:tentative="1">
      <w:start w:val="1"/>
      <w:numFmt w:val="lowerLetter"/>
      <w:lvlText w:val="%2."/>
      <w:lvlJc w:val="left"/>
      <w:pPr>
        <w:ind w:left="2804" w:hanging="360"/>
      </w:pPr>
    </w:lvl>
    <w:lvl w:ilvl="2" w:tplc="2C0A001B" w:tentative="1">
      <w:start w:val="1"/>
      <w:numFmt w:val="lowerRoman"/>
      <w:lvlText w:val="%3."/>
      <w:lvlJc w:val="right"/>
      <w:pPr>
        <w:ind w:left="3524" w:hanging="180"/>
      </w:pPr>
    </w:lvl>
    <w:lvl w:ilvl="3" w:tplc="2C0A000F" w:tentative="1">
      <w:start w:val="1"/>
      <w:numFmt w:val="decimal"/>
      <w:lvlText w:val="%4."/>
      <w:lvlJc w:val="left"/>
      <w:pPr>
        <w:ind w:left="4244" w:hanging="360"/>
      </w:pPr>
    </w:lvl>
    <w:lvl w:ilvl="4" w:tplc="2C0A0019" w:tentative="1">
      <w:start w:val="1"/>
      <w:numFmt w:val="lowerLetter"/>
      <w:lvlText w:val="%5."/>
      <w:lvlJc w:val="left"/>
      <w:pPr>
        <w:ind w:left="4964" w:hanging="360"/>
      </w:pPr>
    </w:lvl>
    <w:lvl w:ilvl="5" w:tplc="2C0A001B" w:tentative="1">
      <w:start w:val="1"/>
      <w:numFmt w:val="lowerRoman"/>
      <w:lvlText w:val="%6."/>
      <w:lvlJc w:val="right"/>
      <w:pPr>
        <w:ind w:left="5684" w:hanging="180"/>
      </w:pPr>
    </w:lvl>
    <w:lvl w:ilvl="6" w:tplc="2C0A000F" w:tentative="1">
      <w:start w:val="1"/>
      <w:numFmt w:val="decimal"/>
      <w:lvlText w:val="%7."/>
      <w:lvlJc w:val="left"/>
      <w:pPr>
        <w:ind w:left="6404" w:hanging="360"/>
      </w:pPr>
    </w:lvl>
    <w:lvl w:ilvl="7" w:tplc="2C0A0019" w:tentative="1">
      <w:start w:val="1"/>
      <w:numFmt w:val="lowerLetter"/>
      <w:lvlText w:val="%8."/>
      <w:lvlJc w:val="left"/>
      <w:pPr>
        <w:ind w:left="7124" w:hanging="360"/>
      </w:pPr>
    </w:lvl>
    <w:lvl w:ilvl="8" w:tplc="2C0A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7" w15:restartNumberingAfterBreak="0">
    <w:nsid w:val="7F274D10"/>
    <w:multiLevelType w:val="hybridMultilevel"/>
    <w:tmpl w:val="2A66FD46"/>
    <w:lvl w:ilvl="0" w:tplc="2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8" w15:restartNumberingAfterBreak="0">
    <w:nsid w:val="7FF64318"/>
    <w:multiLevelType w:val="hybridMultilevel"/>
    <w:tmpl w:val="7C180A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3"/>
  </w:num>
  <w:num w:numId="5">
    <w:abstractNumId w:val="17"/>
  </w:num>
  <w:num w:numId="6">
    <w:abstractNumId w:val="22"/>
  </w:num>
  <w:num w:numId="7">
    <w:abstractNumId w:val="15"/>
  </w:num>
  <w:num w:numId="8">
    <w:abstractNumId w:val="23"/>
  </w:num>
  <w:num w:numId="9">
    <w:abstractNumId w:val="27"/>
  </w:num>
  <w:num w:numId="10">
    <w:abstractNumId w:val="4"/>
  </w:num>
  <w:num w:numId="11">
    <w:abstractNumId w:val="26"/>
  </w:num>
  <w:num w:numId="12">
    <w:abstractNumId w:val="25"/>
  </w:num>
  <w:num w:numId="13">
    <w:abstractNumId w:val="5"/>
  </w:num>
  <w:num w:numId="14">
    <w:abstractNumId w:val="7"/>
  </w:num>
  <w:num w:numId="15">
    <w:abstractNumId w:val="14"/>
  </w:num>
  <w:num w:numId="16">
    <w:abstractNumId w:val="12"/>
  </w:num>
  <w:num w:numId="17">
    <w:abstractNumId w:val="9"/>
  </w:num>
  <w:num w:numId="18">
    <w:abstractNumId w:val="2"/>
  </w:num>
  <w:num w:numId="19">
    <w:abstractNumId w:val="18"/>
  </w:num>
  <w:num w:numId="20">
    <w:abstractNumId w:val="24"/>
  </w:num>
  <w:num w:numId="21">
    <w:abstractNumId w:val="11"/>
  </w:num>
  <w:num w:numId="22">
    <w:abstractNumId w:val="1"/>
  </w:num>
  <w:num w:numId="23">
    <w:abstractNumId w:val="28"/>
  </w:num>
  <w:num w:numId="24">
    <w:abstractNumId w:val="8"/>
  </w:num>
  <w:num w:numId="25">
    <w:abstractNumId w:val="21"/>
  </w:num>
  <w:num w:numId="26">
    <w:abstractNumId w:val="16"/>
  </w:num>
  <w:num w:numId="27">
    <w:abstractNumId w:val="3"/>
  </w:num>
  <w:num w:numId="28">
    <w:abstractNumId w:val="6"/>
  </w:num>
  <w:num w:numId="29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u">
    <w15:presenceInfo w15:providerId="None" w15:userId="Man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63"/>
    <w:rsid w:val="00010140"/>
    <w:rsid w:val="00013236"/>
    <w:rsid w:val="00046507"/>
    <w:rsid w:val="0005531F"/>
    <w:rsid w:val="00060B46"/>
    <w:rsid w:val="0006434E"/>
    <w:rsid w:val="0006562E"/>
    <w:rsid w:val="000807BA"/>
    <w:rsid w:val="000A5829"/>
    <w:rsid w:val="000A66D2"/>
    <w:rsid w:val="000C2E86"/>
    <w:rsid w:val="000E6570"/>
    <w:rsid w:val="00101CF7"/>
    <w:rsid w:val="0010397D"/>
    <w:rsid w:val="00116FC5"/>
    <w:rsid w:val="00156BB9"/>
    <w:rsid w:val="001573E9"/>
    <w:rsid w:val="001615FC"/>
    <w:rsid w:val="00163819"/>
    <w:rsid w:val="00164F04"/>
    <w:rsid w:val="00181F7E"/>
    <w:rsid w:val="0019309A"/>
    <w:rsid w:val="00197577"/>
    <w:rsid w:val="001978BF"/>
    <w:rsid w:val="001A0720"/>
    <w:rsid w:val="001B0399"/>
    <w:rsid w:val="001E358D"/>
    <w:rsid w:val="001F3667"/>
    <w:rsid w:val="001F7147"/>
    <w:rsid w:val="00207362"/>
    <w:rsid w:val="00221D21"/>
    <w:rsid w:val="00230929"/>
    <w:rsid w:val="00236643"/>
    <w:rsid w:val="00240BC2"/>
    <w:rsid w:val="00252584"/>
    <w:rsid w:val="00261D51"/>
    <w:rsid w:val="002B4112"/>
    <w:rsid w:val="002D7C2B"/>
    <w:rsid w:val="002F2BBA"/>
    <w:rsid w:val="00315188"/>
    <w:rsid w:val="00316A9B"/>
    <w:rsid w:val="00333586"/>
    <w:rsid w:val="00384843"/>
    <w:rsid w:val="003A2865"/>
    <w:rsid w:val="00405674"/>
    <w:rsid w:val="00420321"/>
    <w:rsid w:val="00423F40"/>
    <w:rsid w:val="0042503E"/>
    <w:rsid w:val="00427BA1"/>
    <w:rsid w:val="00444EED"/>
    <w:rsid w:val="00454108"/>
    <w:rsid w:val="0048383B"/>
    <w:rsid w:val="00495692"/>
    <w:rsid w:val="004A05C7"/>
    <w:rsid w:val="004A1727"/>
    <w:rsid w:val="004D0F3A"/>
    <w:rsid w:val="004E42A4"/>
    <w:rsid w:val="004F1409"/>
    <w:rsid w:val="004F1BB5"/>
    <w:rsid w:val="00515538"/>
    <w:rsid w:val="00516F69"/>
    <w:rsid w:val="00523690"/>
    <w:rsid w:val="00536750"/>
    <w:rsid w:val="005508EB"/>
    <w:rsid w:val="005536BC"/>
    <w:rsid w:val="00555BD4"/>
    <w:rsid w:val="00577085"/>
    <w:rsid w:val="005964F0"/>
    <w:rsid w:val="005E0B06"/>
    <w:rsid w:val="005E1176"/>
    <w:rsid w:val="005F7122"/>
    <w:rsid w:val="005F7240"/>
    <w:rsid w:val="00605640"/>
    <w:rsid w:val="00623A11"/>
    <w:rsid w:val="00630FA6"/>
    <w:rsid w:val="006767F6"/>
    <w:rsid w:val="00697AC1"/>
    <w:rsid w:val="006A36AC"/>
    <w:rsid w:val="006A7EAE"/>
    <w:rsid w:val="006B2B83"/>
    <w:rsid w:val="006B7DBE"/>
    <w:rsid w:val="006E47D6"/>
    <w:rsid w:val="00706266"/>
    <w:rsid w:val="00741897"/>
    <w:rsid w:val="00755374"/>
    <w:rsid w:val="00755D70"/>
    <w:rsid w:val="00760EF8"/>
    <w:rsid w:val="00766C7B"/>
    <w:rsid w:val="00771364"/>
    <w:rsid w:val="00772C53"/>
    <w:rsid w:val="00773DB1"/>
    <w:rsid w:val="0079594F"/>
    <w:rsid w:val="007A053A"/>
    <w:rsid w:val="007A7733"/>
    <w:rsid w:val="007E7A10"/>
    <w:rsid w:val="007F2A6C"/>
    <w:rsid w:val="007F336D"/>
    <w:rsid w:val="007F7BA9"/>
    <w:rsid w:val="00847E22"/>
    <w:rsid w:val="00854B80"/>
    <w:rsid w:val="008B4641"/>
    <w:rsid w:val="008D048A"/>
    <w:rsid w:val="008D7226"/>
    <w:rsid w:val="008E24E7"/>
    <w:rsid w:val="008E4BC5"/>
    <w:rsid w:val="008F6D57"/>
    <w:rsid w:val="009038AA"/>
    <w:rsid w:val="00912254"/>
    <w:rsid w:val="00920680"/>
    <w:rsid w:val="009303CB"/>
    <w:rsid w:val="009868EA"/>
    <w:rsid w:val="0099306D"/>
    <w:rsid w:val="009A2BBA"/>
    <w:rsid w:val="009C356D"/>
    <w:rsid w:val="009E4CCB"/>
    <w:rsid w:val="00A4013C"/>
    <w:rsid w:val="00A57779"/>
    <w:rsid w:val="00A65440"/>
    <w:rsid w:val="00A66F47"/>
    <w:rsid w:val="00A92908"/>
    <w:rsid w:val="00AA301F"/>
    <w:rsid w:val="00AB014A"/>
    <w:rsid w:val="00AB503B"/>
    <w:rsid w:val="00B2330E"/>
    <w:rsid w:val="00B66546"/>
    <w:rsid w:val="00B9208F"/>
    <w:rsid w:val="00BB2AC1"/>
    <w:rsid w:val="00BC36AF"/>
    <w:rsid w:val="00BC39F1"/>
    <w:rsid w:val="00BC5085"/>
    <w:rsid w:val="00BE0C7C"/>
    <w:rsid w:val="00BE6BBF"/>
    <w:rsid w:val="00BF4856"/>
    <w:rsid w:val="00C269EA"/>
    <w:rsid w:val="00C3190A"/>
    <w:rsid w:val="00C32E19"/>
    <w:rsid w:val="00C4320E"/>
    <w:rsid w:val="00C52196"/>
    <w:rsid w:val="00C60314"/>
    <w:rsid w:val="00C76DB8"/>
    <w:rsid w:val="00C81FB1"/>
    <w:rsid w:val="00C851F0"/>
    <w:rsid w:val="00CA036D"/>
    <w:rsid w:val="00CA678C"/>
    <w:rsid w:val="00CC0563"/>
    <w:rsid w:val="00CD0030"/>
    <w:rsid w:val="00CD28B4"/>
    <w:rsid w:val="00CD47A1"/>
    <w:rsid w:val="00CE6655"/>
    <w:rsid w:val="00D00A3B"/>
    <w:rsid w:val="00D050AE"/>
    <w:rsid w:val="00D13745"/>
    <w:rsid w:val="00D31552"/>
    <w:rsid w:val="00D433B8"/>
    <w:rsid w:val="00D5792C"/>
    <w:rsid w:val="00D63358"/>
    <w:rsid w:val="00D677D5"/>
    <w:rsid w:val="00D67831"/>
    <w:rsid w:val="00DA5EFF"/>
    <w:rsid w:val="00DA72D2"/>
    <w:rsid w:val="00DB25A6"/>
    <w:rsid w:val="00DD22F2"/>
    <w:rsid w:val="00DD7D6D"/>
    <w:rsid w:val="00E03453"/>
    <w:rsid w:val="00E0509F"/>
    <w:rsid w:val="00E11342"/>
    <w:rsid w:val="00E145F8"/>
    <w:rsid w:val="00E232C8"/>
    <w:rsid w:val="00E56332"/>
    <w:rsid w:val="00E6600A"/>
    <w:rsid w:val="00E66503"/>
    <w:rsid w:val="00E72D84"/>
    <w:rsid w:val="00E73B86"/>
    <w:rsid w:val="00E73F48"/>
    <w:rsid w:val="00E743D4"/>
    <w:rsid w:val="00E77B45"/>
    <w:rsid w:val="00E81874"/>
    <w:rsid w:val="00EA05CF"/>
    <w:rsid w:val="00EA66E6"/>
    <w:rsid w:val="00ED49DA"/>
    <w:rsid w:val="00EE2DAC"/>
    <w:rsid w:val="00EF285C"/>
    <w:rsid w:val="00F00912"/>
    <w:rsid w:val="00F32940"/>
    <w:rsid w:val="00F41018"/>
    <w:rsid w:val="00F6702C"/>
    <w:rsid w:val="00F70135"/>
    <w:rsid w:val="00F76D7B"/>
    <w:rsid w:val="00F96029"/>
    <w:rsid w:val="00FB3197"/>
    <w:rsid w:val="00FB717B"/>
    <w:rsid w:val="00FC3BCC"/>
    <w:rsid w:val="00FC555D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1E041"/>
  <w15:chartTrackingRefBased/>
  <w15:docId w15:val="{9602DC42-FBD0-4350-B81B-BD825263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E2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47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38"/>
  </w:style>
  <w:style w:type="paragraph" w:styleId="Footer">
    <w:name w:val="footer"/>
    <w:basedOn w:val="Normal"/>
    <w:link w:val="Foot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38"/>
  </w:style>
  <w:style w:type="character" w:styleId="Hyperlink">
    <w:name w:val="Hyperlink"/>
    <w:basedOn w:val="DefaultParagraphFont"/>
    <w:uiPriority w:val="99"/>
    <w:semiHidden/>
    <w:unhideWhenUsed/>
    <w:rsid w:val="00CC0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21">
    <w:name w:val="fontstyle21"/>
    <w:basedOn w:val="DefaultParagraphFont"/>
    <w:rsid w:val="001978BF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536BC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ighlight">
    <w:name w:val="highlight"/>
    <w:basedOn w:val="DefaultParagraphFont"/>
    <w:rsid w:val="00D31552"/>
  </w:style>
  <w:style w:type="character" w:customStyle="1" w:styleId="fontstyle11">
    <w:name w:val="fontstyle11"/>
    <w:basedOn w:val="DefaultParagraphFont"/>
    <w:rsid w:val="00B66546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41">
    <w:name w:val="fontstyle41"/>
    <w:basedOn w:val="DefaultParagraphFont"/>
    <w:rsid w:val="00B66546"/>
    <w:rPr>
      <w:rFonts w:ascii="Calibri-Bold" w:hAnsi="Calibri-Bold" w:hint="default"/>
      <w:b/>
      <w:bCs/>
      <w:i w:val="0"/>
      <w:iCs w:val="0"/>
      <w:color w:val="000000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E050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0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0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lantillas%20personalizadas%20de%20Office\PlantillaIng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AB94D-DF96-431D-8914-7B7CE15D0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PlantillaIngles</Template>
  <TotalTime>107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19</cp:revision>
  <cp:lastPrinted>2020-06-12T00:10:00Z</cp:lastPrinted>
  <dcterms:created xsi:type="dcterms:W3CDTF">2020-08-30T16:24:00Z</dcterms:created>
  <dcterms:modified xsi:type="dcterms:W3CDTF">2020-09-03T02:24:00Z</dcterms:modified>
</cp:coreProperties>
</file>